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260E" w14:textId="77777777" w:rsidR="00445DD9" w:rsidRPr="001206CE" w:rsidRDefault="00445DD9" w:rsidP="00BE4410">
      <w:pPr>
        <w:pStyle w:val="Informacindecontacto"/>
        <w:jc w:val="left"/>
      </w:pPr>
    </w:p>
    <w:p w14:paraId="62D39C6F" w14:textId="77777777" w:rsidR="00445DD9" w:rsidRPr="001206CE" w:rsidRDefault="00445DD9" w:rsidP="00BF6121"/>
    <w:tbl>
      <w:tblPr>
        <w:tblStyle w:val="Tablaconcuadrcula"/>
        <w:tblW w:w="10233" w:type="dxa"/>
        <w:tblLayout w:type="fixed"/>
        <w:tblLook w:val="04A0" w:firstRow="1" w:lastRow="0" w:firstColumn="1" w:lastColumn="0" w:noHBand="0" w:noVBand="1"/>
      </w:tblPr>
      <w:tblGrid>
        <w:gridCol w:w="938"/>
        <w:gridCol w:w="904"/>
        <w:gridCol w:w="4191"/>
        <w:gridCol w:w="4200"/>
      </w:tblGrid>
      <w:tr w:rsidR="00542006" w:rsidRPr="001206CE" w14:paraId="0D658F35" w14:textId="77777777" w:rsidTr="00AF1FF7">
        <w:trPr>
          <w:trHeight w:val="1090"/>
        </w:trPr>
        <w:tc>
          <w:tcPr>
            <w:tcW w:w="10233" w:type="dxa"/>
            <w:gridSpan w:val="4"/>
          </w:tcPr>
          <w:p w14:paraId="6B2534C0" w14:textId="77777777" w:rsidR="00542006" w:rsidRPr="001206CE" w:rsidRDefault="003C6756" w:rsidP="00A90A2D">
            <w:pPr>
              <w:pStyle w:val="Ttulo"/>
            </w:pPr>
            <w:sdt>
              <w:sdtPr>
                <w:id w:val="-989938121"/>
                <w:placeholder>
                  <w:docPart w:val="CEE0789981B54C978F720C0625076A5C"/>
                </w:placeholder>
                <w:showingPlcHdr/>
                <w15:appearance w15:val="hidden"/>
              </w:sdtPr>
              <w:sdtEndPr/>
              <w:sdtContent>
                <w:r w:rsidR="00156A3A" w:rsidRPr="001206CE">
                  <w:rPr>
                    <w:lang w:bidi="es-ES"/>
                  </w:rPr>
                  <w:t>Factura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2A2D37" w:rsidRPr="001206CE" w14:paraId="3200363A" w14:textId="77777777" w:rsidTr="00AF1FF7">
        <w:trPr>
          <w:trHeight w:val="307"/>
        </w:trPr>
        <w:tc>
          <w:tcPr>
            <w:tcW w:w="10233" w:type="dxa"/>
            <w:gridSpan w:val="4"/>
          </w:tcPr>
          <w:p w14:paraId="0C3395A3" w14:textId="77777777" w:rsidR="002A2D37" w:rsidRPr="001206CE" w:rsidRDefault="002A2D37" w:rsidP="00CD21D4"/>
        </w:tc>
      </w:tr>
      <w:tr w:rsidR="00AF1FF7" w:rsidRPr="001206CE" w14:paraId="638ECC8B" w14:textId="77777777" w:rsidTr="00AC7317">
        <w:trPr>
          <w:trHeight w:val="320"/>
        </w:trPr>
        <w:tc>
          <w:tcPr>
            <w:tcW w:w="938" w:type="dxa"/>
          </w:tcPr>
          <w:p w14:paraId="4D2D28C2" w14:textId="77777777" w:rsidR="00AF1FF7" w:rsidRPr="001206CE" w:rsidRDefault="003C6756" w:rsidP="00C72F49">
            <w:pPr>
              <w:pStyle w:val="Ttulo1"/>
            </w:pPr>
            <w:sdt>
              <w:sdtPr>
                <w:id w:val="-1586065519"/>
                <w:placeholder>
                  <w:docPart w:val="0FCDBA3B82E44E57B5E9C7EDB228B61B"/>
                </w:placeholder>
                <w:showingPlcHdr/>
                <w15:appearance w15:val="hidden"/>
              </w:sdtPr>
              <w:sdtEndPr/>
              <w:sdtContent>
                <w:r w:rsidR="00AF1FF7" w:rsidRPr="001206CE">
                  <w:rPr>
                    <w:lang w:bidi="es-ES"/>
                  </w:rPr>
                  <w:t>FECHA:</w:t>
                </w:r>
              </w:sdtContent>
            </w:sdt>
            <w:r w:rsidR="00AF1FF7" w:rsidRPr="001206CE">
              <w:rPr>
                <w:lang w:bidi="es-ES"/>
              </w:rPr>
              <w:t xml:space="preserve"> </w:t>
            </w:r>
          </w:p>
          <w:p w14:paraId="543DB614" w14:textId="583AACDE" w:rsidR="00AF1FF7" w:rsidRPr="001206CE" w:rsidRDefault="00AF1FF7" w:rsidP="009D1FED">
            <w:pPr>
              <w:pStyle w:val="Ttulo1"/>
            </w:pPr>
          </w:p>
        </w:tc>
        <w:tc>
          <w:tcPr>
            <w:tcW w:w="5095" w:type="dxa"/>
            <w:gridSpan w:val="2"/>
          </w:tcPr>
          <w:p w14:paraId="3BBAB972" w14:textId="77777777" w:rsidR="00AF1FF7" w:rsidRDefault="00AF1FF7">
            <w:pPr>
              <w:rPr>
                <w:rFonts w:asciiTheme="majorHAnsi" w:hAnsiTheme="majorHAnsi" w:cs="Arial"/>
                <w:b/>
                <w:bCs/>
                <w:caps/>
                <w:color w:val="5E5B95" w:themeColor="accent6" w:themeShade="BF"/>
                <w:kern w:val="44"/>
                <w:szCs w:val="64"/>
              </w:rPr>
            </w:pPr>
          </w:p>
          <w:p w14:paraId="61A475A8" w14:textId="77777777" w:rsidR="00AF1FF7" w:rsidRPr="001206CE" w:rsidRDefault="00AF1FF7" w:rsidP="009D1FED">
            <w:pPr>
              <w:pStyle w:val="Ttulo1"/>
            </w:pPr>
          </w:p>
        </w:tc>
        <w:tc>
          <w:tcPr>
            <w:tcW w:w="4200" w:type="dxa"/>
            <w:vMerge w:val="restart"/>
          </w:tcPr>
          <w:p w14:paraId="2F442010" w14:textId="62F17CE0" w:rsidR="00AF1FF7" w:rsidRPr="009D0D07" w:rsidRDefault="00AF1FF7" w:rsidP="00AF1FF7">
            <w:pPr>
              <w:pStyle w:val="Textoalineadoaladerecha"/>
              <w:jc w:val="left"/>
              <w:rPr>
                <w:u w:val="single"/>
              </w:rPr>
            </w:pPr>
          </w:p>
        </w:tc>
      </w:tr>
      <w:tr w:rsidR="00AF1FF7" w:rsidRPr="001206CE" w14:paraId="3327354D" w14:textId="77777777" w:rsidTr="00AC7317">
        <w:trPr>
          <w:trHeight w:val="519"/>
        </w:trPr>
        <w:tc>
          <w:tcPr>
            <w:tcW w:w="1842" w:type="dxa"/>
            <w:gridSpan w:val="2"/>
          </w:tcPr>
          <w:p w14:paraId="69AF6F74" w14:textId="77777777" w:rsidR="00AF1FF7" w:rsidRPr="001206CE" w:rsidRDefault="00AF1FF7" w:rsidP="007D56D3"/>
          <w:p w14:paraId="0A53AB62" w14:textId="77777777" w:rsidR="00AF1FF7" w:rsidRDefault="003C6756" w:rsidP="007D56D3">
            <w:pPr>
              <w:pStyle w:val="Ttulo1"/>
              <w:rPr>
                <w:lang w:bidi="es-ES"/>
              </w:rPr>
            </w:pPr>
            <w:sdt>
              <w:sdtPr>
                <w:id w:val="-637329279"/>
                <w:placeholder>
                  <w:docPart w:val="1BED544BD88A4889BA179BA8B062B513"/>
                </w:placeholder>
                <w:showingPlcHdr/>
                <w15:appearance w15:val="hidden"/>
              </w:sdtPr>
              <w:sdtEndPr/>
              <w:sdtContent>
                <w:r w:rsidR="00AF1FF7" w:rsidRPr="001206CE">
                  <w:rPr>
                    <w:lang w:bidi="es-ES"/>
                  </w:rPr>
                  <w:t>N.º DE FACTURA</w:t>
                </w:r>
              </w:sdtContent>
            </w:sdt>
            <w:r w:rsidR="00AF1FF7" w:rsidRPr="001206CE">
              <w:rPr>
                <w:lang w:bidi="es-ES"/>
              </w:rPr>
              <w:t xml:space="preserve"> </w:t>
            </w:r>
          </w:p>
          <w:p w14:paraId="7C0A659A" w14:textId="77777777" w:rsidR="00AF1FF7" w:rsidRDefault="00AF1FF7" w:rsidP="009D1FED">
            <w:pPr>
              <w:pStyle w:val="Ttulo1"/>
            </w:pPr>
          </w:p>
        </w:tc>
        <w:tc>
          <w:tcPr>
            <w:tcW w:w="4191" w:type="dxa"/>
          </w:tcPr>
          <w:p w14:paraId="05A0D7EE" w14:textId="77777777" w:rsidR="00AF1FF7" w:rsidRDefault="00AF1FF7">
            <w:pPr>
              <w:rPr>
                <w:rFonts w:asciiTheme="majorHAnsi" w:hAnsiTheme="majorHAnsi" w:cs="Arial"/>
                <w:b/>
                <w:bCs/>
                <w:caps/>
                <w:color w:val="5E5B95" w:themeColor="accent6" w:themeShade="BF"/>
                <w:kern w:val="44"/>
                <w:szCs w:val="64"/>
              </w:rPr>
            </w:pPr>
          </w:p>
          <w:p w14:paraId="688B8EB4" w14:textId="77777777" w:rsidR="00AF1FF7" w:rsidRDefault="00AF1FF7" w:rsidP="009D1FED">
            <w:pPr>
              <w:pStyle w:val="Ttulo1"/>
            </w:pPr>
          </w:p>
        </w:tc>
        <w:tc>
          <w:tcPr>
            <w:tcW w:w="4200" w:type="dxa"/>
            <w:vMerge/>
          </w:tcPr>
          <w:p w14:paraId="3D7E58F3" w14:textId="77777777" w:rsidR="00AF1FF7" w:rsidRPr="001206CE" w:rsidRDefault="00AF1FF7" w:rsidP="009D1FED">
            <w:pPr>
              <w:pStyle w:val="Textoalineadoaladerecha"/>
              <w:jc w:val="left"/>
            </w:pPr>
          </w:p>
        </w:tc>
      </w:tr>
      <w:tr w:rsidR="00AF1FF7" w:rsidRPr="001206CE" w14:paraId="15147FD8" w14:textId="77777777" w:rsidTr="00AC7317">
        <w:trPr>
          <w:trHeight w:val="469"/>
        </w:trPr>
        <w:tc>
          <w:tcPr>
            <w:tcW w:w="1842" w:type="dxa"/>
            <w:gridSpan w:val="2"/>
          </w:tcPr>
          <w:p w14:paraId="53413FEC" w14:textId="77777777" w:rsidR="00AF1FF7" w:rsidRPr="001206CE" w:rsidRDefault="00AF1FF7" w:rsidP="007D56D3"/>
          <w:p w14:paraId="093E3447" w14:textId="77777777" w:rsidR="00AF1FF7" w:rsidRDefault="003C6756" w:rsidP="007D56D3">
            <w:pPr>
              <w:pStyle w:val="Ttulo1"/>
              <w:rPr>
                <w:lang w:bidi="es-ES"/>
              </w:rPr>
            </w:pPr>
            <w:sdt>
              <w:sdtPr>
                <w:id w:val="-2077432672"/>
                <w:placeholder>
                  <w:docPart w:val="FBD676C6C8864AA2B9817F0A7C2A8A0D"/>
                </w:placeholder>
                <w:showingPlcHdr/>
                <w15:appearance w15:val="hidden"/>
              </w:sdtPr>
              <w:sdtEndPr/>
              <w:sdtContent>
                <w:r w:rsidR="00AF1FF7" w:rsidRPr="001206CE">
                  <w:rPr>
                    <w:lang w:bidi="es-ES"/>
                  </w:rPr>
                  <w:t>Id. de cliente:</w:t>
                </w:r>
              </w:sdtContent>
            </w:sdt>
            <w:r w:rsidR="00AF1FF7" w:rsidRPr="001206CE">
              <w:rPr>
                <w:lang w:bidi="es-ES"/>
              </w:rPr>
              <w:t xml:space="preserve"> </w:t>
            </w:r>
          </w:p>
          <w:p w14:paraId="1D0E3B40" w14:textId="77777777" w:rsidR="00AF1FF7" w:rsidRPr="001206CE" w:rsidRDefault="00AF1FF7" w:rsidP="009D1FED">
            <w:pPr>
              <w:pStyle w:val="Ttulo1"/>
            </w:pPr>
          </w:p>
        </w:tc>
        <w:tc>
          <w:tcPr>
            <w:tcW w:w="4191" w:type="dxa"/>
          </w:tcPr>
          <w:p w14:paraId="0863C89F" w14:textId="77777777" w:rsidR="00AF1FF7" w:rsidRDefault="00AF1FF7">
            <w:pPr>
              <w:rPr>
                <w:rFonts w:asciiTheme="majorHAnsi" w:hAnsiTheme="majorHAnsi" w:cs="Arial"/>
                <w:b/>
                <w:bCs/>
                <w:caps/>
                <w:color w:val="5E5B95" w:themeColor="accent6" w:themeShade="BF"/>
                <w:kern w:val="44"/>
                <w:szCs w:val="64"/>
              </w:rPr>
            </w:pPr>
          </w:p>
          <w:p w14:paraId="66AAF478" w14:textId="77777777" w:rsidR="00AF1FF7" w:rsidRPr="001206CE" w:rsidRDefault="00AF1FF7" w:rsidP="009D1FED">
            <w:pPr>
              <w:pStyle w:val="Ttulo1"/>
            </w:pPr>
          </w:p>
        </w:tc>
        <w:tc>
          <w:tcPr>
            <w:tcW w:w="4200" w:type="dxa"/>
            <w:vMerge/>
          </w:tcPr>
          <w:p w14:paraId="199F733C" w14:textId="77777777" w:rsidR="00AF1FF7" w:rsidRPr="001206CE" w:rsidRDefault="00AF1FF7" w:rsidP="009D1FED">
            <w:pPr>
              <w:pStyle w:val="Textoalineadoaladerecha"/>
              <w:jc w:val="left"/>
            </w:pPr>
          </w:p>
        </w:tc>
      </w:tr>
      <w:tr w:rsidR="00AF1FF7" w:rsidRPr="001206CE" w14:paraId="7D9C5719" w14:textId="77777777" w:rsidTr="00AC7317">
        <w:trPr>
          <w:trHeight w:val="1289"/>
        </w:trPr>
        <w:tc>
          <w:tcPr>
            <w:tcW w:w="6033" w:type="dxa"/>
            <w:gridSpan w:val="3"/>
          </w:tcPr>
          <w:p w14:paraId="33C44E44" w14:textId="77777777" w:rsidR="00AF1FF7" w:rsidRDefault="00AF1FF7" w:rsidP="007D56D3">
            <w:pPr>
              <w:pStyle w:val="Ttulo1"/>
            </w:pPr>
          </w:p>
          <w:p w14:paraId="0CFB43C6" w14:textId="77777777" w:rsidR="00AF1FF7" w:rsidRDefault="00AF1FF7" w:rsidP="007D56D3">
            <w:pPr>
              <w:pStyle w:val="Ttulo1"/>
            </w:pPr>
          </w:p>
          <w:p w14:paraId="1E63B7D5" w14:textId="77777777" w:rsidR="00AF1FF7" w:rsidRDefault="00AF1FF7" w:rsidP="007D56D3">
            <w:pPr>
              <w:pStyle w:val="Ttulo1"/>
            </w:pPr>
          </w:p>
          <w:p w14:paraId="069AA128" w14:textId="77777777" w:rsidR="00AF1FF7" w:rsidRPr="001206CE" w:rsidRDefault="00AF1FF7" w:rsidP="009D1FED">
            <w:pPr>
              <w:pStyle w:val="Ttulo1"/>
            </w:pPr>
          </w:p>
        </w:tc>
        <w:tc>
          <w:tcPr>
            <w:tcW w:w="4200" w:type="dxa"/>
            <w:vMerge/>
          </w:tcPr>
          <w:p w14:paraId="308BC89F" w14:textId="77777777" w:rsidR="00AF1FF7" w:rsidRPr="001206CE" w:rsidRDefault="00AF1FF7" w:rsidP="009D1FED">
            <w:pPr>
              <w:pStyle w:val="Textoalineadoaladerecha"/>
              <w:jc w:val="left"/>
            </w:pPr>
          </w:p>
        </w:tc>
      </w:tr>
      <w:tr w:rsidR="002A2D37" w:rsidRPr="001206CE" w14:paraId="4495F7E0" w14:textId="77777777" w:rsidTr="00AF1FF7">
        <w:trPr>
          <w:trHeight w:val="343"/>
        </w:trPr>
        <w:tc>
          <w:tcPr>
            <w:tcW w:w="10233" w:type="dxa"/>
            <w:gridSpan w:val="4"/>
          </w:tcPr>
          <w:p w14:paraId="7849DC51" w14:textId="77777777" w:rsidR="002A2D37" w:rsidRPr="001206CE" w:rsidRDefault="002A2D37" w:rsidP="00CD21D4">
            <w:pPr>
              <w:pStyle w:val="Ttulo1"/>
            </w:pPr>
          </w:p>
        </w:tc>
      </w:tr>
    </w:tbl>
    <w:p w14:paraId="48532E4E" w14:textId="77777777" w:rsidR="00856EDE" w:rsidRPr="001206CE" w:rsidRDefault="00856EDE" w:rsidP="00856E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5714"/>
        <w:gridCol w:w="1843"/>
        <w:gridCol w:w="1438"/>
      </w:tblGrid>
      <w:tr w:rsidR="002D2C31" w:rsidRPr="001206CE" w14:paraId="7B1A76D3" w14:textId="77777777" w:rsidTr="004D12AB">
        <w:trPr>
          <w:trHeight w:val="397"/>
        </w:trPr>
        <w:tc>
          <w:tcPr>
            <w:tcW w:w="1075" w:type="dxa"/>
            <w:vAlign w:val="center"/>
          </w:tcPr>
          <w:p w14:paraId="6E14A1D6" w14:textId="77777777" w:rsidR="002D2C31" w:rsidRPr="001206CE" w:rsidRDefault="003C6756" w:rsidP="00156A3A">
            <w:pPr>
              <w:pStyle w:val="Ttulo1"/>
            </w:pPr>
            <w:sdt>
              <w:sdtPr>
                <w:id w:val="530854393"/>
                <w:placeholder>
                  <w:docPart w:val="A4F4863F685B4713B091F83DAC18C372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1206CE">
                  <w:rPr>
                    <w:lang w:bidi="es-ES"/>
                  </w:rPr>
                  <w:t>Cant.</w:t>
                </w:r>
                <w:r w:rsidR="00156A3A" w:rsidRPr="001206CE">
                  <w:rPr>
                    <w:lang w:bidi="es-ES"/>
                  </w:rPr>
                  <w:t xml:space="preserve"> </w:t>
                </w:r>
              </w:sdtContent>
            </w:sdt>
          </w:p>
        </w:tc>
        <w:tc>
          <w:tcPr>
            <w:tcW w:w="5714" w:type="dxa"/>
            <w:vAlign w:val="center"/>
          </w:tcPr>
          <w:p w14:paraId="28917D57" w14:textId="77777777" w:rsidR="002D2C31" w:rsidRPr="001206CE" w:rsidRDefault="003C6756" w:rsidP="002D2C31">
            <w:pPr>
              <w:pStyle w:val="Ttulo1"/>
            </w:pPr>
            <w:sdt>
              <w:sdtPr>
                <w:id w:val="2038998146"/>
                <w:placeholder>
                  <w:docPart w:val="39818149DA8A4BB4B5B07F491A0DF133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1206CE">
                  <w:rPr>
                    <w:lang w:bidi="es-ES"/>
                  </w:rPr>
                  <w:t>Descripción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708229FA" w14:textId="77777777" w:rsidR="002D2C31" w:rsidRPr="001206CE" w:rsidRDefault="003C6756" w:rsidP="00BE4410">
            <w:pPr>
              <w:pStyle w:val="Ttulo1"/>
              <w:jc w:val="right"/>
            </w:pPr>
            <w:sdt>
              <w:sdtPr>
                <w:id w:val="1507863871"/>
                <w:placeholder>
                  <w:docPart w:val="79D16CC20206448183EEE9B52AED48EF"/>
                </w:placeholder>
                <w:temporary/>
                <w:showingPlcHdr/>
                <w15:appearance w15:val="hidden"/>
              </w:sdtPr>
              <w:sdtEndPr/>
              <w:sdtContent>
                <w:r w:rsidR="002D2C31" w:rsidRPr="001206CE">
                  <w:rPr>
                    <w:lang w:bidi="es-ES"/>
                  </w:rPr>
                  <w:t>Precio por unidad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vAlign w:val="center"/>
          </w:tcPr>
          <w:p w14:paraId="4C913E93" w14:textId="38ED97CF" w:rsidR="002D2C31" w:rsidRPr="001206CE" w:rsidRDefault="00F63ED7" w:rsidP="00BE4410">
            <w:pPr>
              <w:pStyle w:val="Ttulo1"/>
              <w:jc w:val="right"/>
            </w:pPr>
            <w:proofErr w:type="gramStart"/>
            <w:r>
              <w:t>TOTAL</w:t>
            </w:r>
            <w:proofErr w:type="gramEnd"/>
            <w:r>
              <w:t xml:space="preserve"> PRODUCTO</w:t>
            </w:r>
            <w:r w:rsidR="00156A3A" w:rsidRPr="001206CE">
              <w:rPr>
                <w:lang w:bidi="es-ES"/>
              </w:rPr>
              <w:t xml:space="preserve"> </w:t>
            </w:r>
          </w:p>
        </w:tc>
      </w:tr>
      <w:tr w:rsidR="002D2C31" w:rsidRPr="001206CE" w14:paraId="7C720E58" w14:textId="77777777" w:rsidTr="004D12AB">
        <w:trPr>
          <w:trHeight w:val="397"/>
        </w:trPr>
        <w:tc>
          <w:tcPr>
            <w:tcW w:w="1075" w:type="dxa"/>
            <w:vAlign w:val="center"/>
          </w:tcPr>
          <w:p w14:paraId="414D6C4C" w14:textId="7BCCA654" w:rsidR="002D2C31" w:rsidRPr="001206CE" w:rsidRDefault="002D2C31" w:rsidP="002D2C31"/>
        </w:tc>
        <w:tc>
          <w:tcPr>
            <w:tcW w:w="5714" w:type="dxa"/>
            <w:vAlign w:val="center"/>
          </w:tcPr>
          <w:p w14:paraId="52406BF6" w14:textId="61838D45" w:rsidR="002D2C31" w:rsidRPr="001206CE" w:rsidRDefault="002D2C31" w:rsidP="002D2C31"/>
        </w:tc>
        <w:tc>
          <w:tcPr>
            <w:tcW w:w="1843" w:type="dxa"/>
            <w:vAlign w:val="center"/>
          </w:tcPr>
          <w:p w14:paraId="0C7A99BB" w14:textId="77039C10" w:rsidR="002D2C31" w:rsidRPr="001206CE" w:rsidRDefault="002D2C31" w:rsidP="00562DAB">
            <w:pPr>
              <w:jc w:val="right"/>
            </w:pPr>
          </w:p>
        </w:tc>
        <w:tc>
          <w:tcPr>
            <w:tcW w:w="1438" w:type="dxa"/>
            <w:vAlign w:val="center"/>
          </w:tcPr>
          <w:p w14:paraId="56685AD9" w14:textId="26DE74BE" w:rsidR="00C3490E" w:rsidRPr="001206CE" w:rsidRDefault="00C3490E" w:rsidP="00562DAB">
            <w:pPr>
              <w:jc w:val="right"/>
            </w:pPr>
          </w:p>
        </w:tc>
      </w:tr>
      <w:tr w:rsidR="00C3490E" w:rsidRPr="001206CE" w14:paraId="1705EA58" w14:textId="77777777" w:rsidTr="004D12AB">
        <w:trPr>
          <w:trHeight w:val="397"/>
        </w:trPr>
        <w:tc>
          <w:tcPr>
            <w:tcW w:w="1075" w:type="dxa"/>
            <w:vAlign w:val="center"/>
          </w:tcPr>
          <w:p w14:paraId="3E9D4C2A" w14:textId="07C02E8D" w:rsidR="00C3490E" w:rsidRPr="001206CE" w:rsidRDefault="00C3490E" w:rsidP="002D2C31"/>
        </w:tc>
        <w:tc>
          <w:tcPr>
            <w:tcW w:w="5714" w:type="dxa"/>
            <w:vAlign w:val="center"/>
          </w:tcPr>
          <w:p w14:paraId="337FCD63" w14:textId="226BC834" w:rsidR="00C3490E" w:rsidRPr="001206CE" w:rsidRDefault="00C3490E" w:rsidP="00156A3A"/>
        </w:tc>
        <w:tc>
          <w:tcPr>
            <w:tcW w:w="1843" w:type="dxa"/>
            <w:vAlign w:val="center"/>
          </w:tcPr>
          <w:p w14:paraId="48F7188B" w14:textId="3833ACCB" w:rsidR="00C3490E" w:rsidRPr="001206CE" w:rsidRDefault="00C3490E" w:rsidP="00562DAB">
            <w:pPr>
              <w:jc w:val="right"/>
            </w:pPr>
          </w:p>
        </w:tc>
        <w:tc>
          <w:tcPr>
            <w:tcW w:w="1438" w:type="dxa"/>
            <w:vAlign w:val="center"/>
          </w:tcPr>
          <w:p w14:paraId="4A757492" w14:textId="5AF7AD14" w:rsidR="00C3490E" w:rsidRPr="001206CE" w:rsidRDefault="00C3490E" w:rsidP="00562DAB">
            <w:pPr>
              <w:jc w:val="right"/>
            </w:pPr>
          </w:p>
        </w:tc>
      </w:tr>
      <w:tr w:rsidR="005E0721" w:rsidRPr="001206CE" w14:paraId="3AF50EE8" w14:textId="77777777" w:rsidTr="004D12AB">
        <w:trPr>
          <w:trHeight w:val="397"/>
        </w:trPr>
        <w:tc>
          <w:tcPr>
            <w:tcW w:w="1075" w:type="dxa"/>
            <w:vAlign w:val="center"/>
          </w:tcPr>
          <w:p w14:paraId="05E0C310" w14:textId="77777777" w:rsidR="005E0721" w:rsidRPr="001206CE" w:rsidRDefault="005E0721" w:rsidP="002D2C31"/>
        </w:tc>
        <w:tc>
          <w:tcPr>
            <w:tcW w:w="5714" w:type="dxa"/>
            <w:vAlign w:val="center"/>
          </w:tcPr>
          <w:p w14:paraId="1AA7FCCE" w14:textId="77777777" w:rsidR="005E0721" w:rsidRPr="001206CE" w:rsidRDefault="005E0721" w:rsidP="002D2C31"/>
        </w:tc>
        <w:tc>
          <w:tcPr>
            <w:tcW w:w="1843" w:type="dxa"/>
            <w:vAlign w:val="center"/>
          </w:tcPr>
          <w:p w14:paraId="399A22F5" w14:textId="77777777" w:rsidR="005E0721" w:rsidRPr="001206CE" w:rsidRDefault="003C6756" w:rsidP="005E0721">
            <w:pPr>
              <w:pStyle w:val="Ttulo1"/>
            </w:pPr>
            <w:sdt>
              <w:sdtPr>
                <w:id w:val="1022060310"/>
                <w:placeholder>
                  <w:docPart w:val="D8071C7D1B7A49CE8D6353EFE3B50664"/>
                </w:placeholder>
                <w:temporary/>
                <w:showingPlcHdr/>
                <w15:appearance w15:val="hidden"/>
              </w:sdtPr>
              <w:sdtEndPr/>
              <w:sdtContent>
                <w:r w:rsidR="005E0721" w:rsidRPr="001206CE">
                  <w:rPr>
                    <w:lang w:bidi="es-ES"/>
                  </w:rPr>
                  <w:t>Total</w:t>
                </w:r>
              </w:sdtContent>
            </w:sdt>
            <w:r w:rsidR="00156A3A" w:rsidRPr="001206CE">
              <w:rPr>
                <w:lang w:bidi="es-ES"/>
              </w:rPr>
              <w:t xml:space="preserve"> </w:t>
            </w:r>
          </w:p>
        </w:tc>
        <w:tc>
          <w:tcPr>
            <w:tcW w:w="1438" w:type="dxa"/>
            <w:shd w:val="clear" w:color="auto" w:fill="E6EFEA" w:themeFill="accent1" w:themeFillTint="33"/>
            <w:vAlign w:val="center"/>
          </w:tcPr>
          <w:p w14:paraId="693BECB7" w14:textId="33C8B42D" w:rsidR="005E0721" w:rsidRPr="001206CE" w:rsidRDefault="005E0721" w:rsidP="009D1FED">
            <w:pPr>
              <w:pStyle w:val="Totales"/>
              <w:jc w:val="left"/>
            </w:pPr>
          </w:p>
        </w:tc>
      </w:tr>
    </w:tbl>
    <w:p w14:paraId="6649BFBB" w14:textId="6A72B224" w:rsidR="001069E0" w:rsidRPr="001206CE" w:rsidRDefault="003C6756" w:rsidP="00BE4410">
      <w:pPr>
        <w:pStyle w:val="Informacindecontacto"/>
      </w:pPr>
      <w:sdt>
        <w:sdtPr>
          <w:id w:val="107098354"/>
          <w:placeholder>
            <w:docPart w:val="D7914FE2316047DFBE8A8887D22DF54C"/>
          </w:placeholder>
          <w15:appearance w15:val="hidden"/>
        </w:sdtPr>
        <w:sdtEndPr/>
        <w:sdtContent>
          <w:proofErr w:type="gramStart"/>
          <w:r w:rsidR="009D1FED">
            <w:t>El hotel agradece su estadia y espera que regrese pronto!!</w:t>
          </w:r>
          <w:proofErr w:type="gramEnd"/>
        </w:sdtContent>
      </w:sdt>
    </w:p>
    <w:sectPr w:rsidR="001069E0" w:rsidRPr="001206CE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5D9C3" w14:textId="77777777" w:rsidR="003C6756" w:rsidRDefault="003C6756" w:rsidP="00EE0F7F">
      <w:r>
        <w:separator/>
      </w:r>
    </w:p>
  </w:endnote>
  <w:endnote w:type="continuationSeparator" w:id="0">
    <w:p w14:paraId="105BBF38" w14:textId="77777777" w:rsidR="003C6756" w:rsidRDefault="003C6756" w:rsidP="00EE0F7F">
      <w:r>
        <w:continuationSeparator/>
      </w:r>
    </w:p>
  </w:endnote>
  <w:endnote w:type="continuationNotice" w:id="1">
    <w:p w14:paraId="2A0C1628" w14:textId="77777777" w:rsidR="003C6756" w:rsidRDefault="003C67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217DD" w14:textId="77777777" w:rsidR="00562DAB" w:rsidRDefault="00562DAB" w:rsidP="00EE0F7F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3C0A445D" w14:textId="77777777" w:rsidR="00562DAB" w:rsidRDefault="00562DAB" w:rsidP="00EE0F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14F63" w14:textId="77777777" w:rsidR="003C6756" w:rsidRDefault="003C6756" w:rsidP="00EE0F7F">
      <w:r>
        <w:separator/>
      </w:r>
    </w:p>
  </w:footnote>
  <w:footnote w:type="continuationSeparator" w:id="0">
    <w:p w14:paraId="466001DC" w14:textId="77777777" w:rsidR="003C6756" w:rsidRDefault="003C6756" w:rsidP="00EE0F7F">
      <w:r>
        <w:continuationSeparator/>
      </w:r>
    </w:p>
  </w:footnote>
  <w:footnote w:type="continuationNotice" w:id="1">
    <w:p w14:paraId="28BF02D7" w14:textId="77777777" w:rsidR="003C6756" w:rsidRDefault="003C675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FED"/>
    <w:rsid w:val="00003839"/>
    <w:rsid w:val="0000555F"/>
    <w:rsid w:val="00016EEA"/>
    <w:rsid w:val="00017EBC"/>
    <w:rsid w:val="0004621B"/>
    <w:rsid w:val="0006755F"/>
    <w:rsid w:val="00071BD6"/>
    <w:rsid w:val="0007294A"/>
    <w:rsid w:val="00084A50"/>
    <w:rsid w:val="000A71D3"/>
    <w:rsid w:val="000E20F9"/>
    <w:rsid w:val="000E34F4"/>
    <w:rsid w:val="000F3D19"/>
    <w:rsid w:val="001069E0"/>
    <w:rsid w:val="001206CE"/>
    <w:rsid w:val="00124AE4"/>
    <w:rsid w:val="00131F5D"/>
    <w:rsid w:val="00141CC5"/>
    <w:rsid w:val="00156A3A"/>
    <w:rsid w:val="0016081C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97EE9"/>
    <w:rsid w:val="002A2D37"/>
    <w:rsid w:val="002B3858"/>
    <w:rsid w:val="002B425B"/>
    <w:rsid w:val="002C15E0"/>
    <w:rsid w:val="002C31B5"/>
    <w:rsid w:val="002D2C31"/>
    <w:rsid w:val="002E1650"/>
    <w:rsid w:val="002E2FED"/>
    <w:rsid w:val="002F145D"/>
    <w:rsid w:val="002F231A"/>
    <w:rsid w:val="002F405A"/>
    <w:rsid w:val="002F4591"/>
    <w:rsid w:val="002F5823"/>
    <w:rsid w:val="00301B2D"/>
    <w:rsid w:val="00305145"/>
    <w:rsid w:val="003276AC"/>
    <w:rsid w:val="003347B7"/>
    <w:rsid w:val="00335034"/>
    <w:rsid w:val="003413CF"/>
    <w:rsid w:val="003525FA"/>
    <w:rsid w:val="00360364"/>
    <w:rsid w:val="00371BBE"/>
    <w:rsid w:val="003727B8"/>
    <w:rsid w:val="0038422B"/>
    <w:rsid w:val="00390027"/>
    <w:rsid w:val="003A2839"/>
    <w:rsid w:val="003C6756"/>
    <w:rsid w:val="003F3E49"/>
    <w:rsid w:val="00424632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D12A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62DAB"/>
    <w:rsid w:val="005A2890"/>
    <w:rsid w:val="005C3329"/>
    <w:rsid w:val="005C4466"/>
    <w:rsid w:val="005C5FF1"/>
    <w:rsid w:val="005E0721"/>
    <w:rsid w:val="005E117D"/>
    <w:rsid w:val="005E53DC"/>
    <w:rsid w:val="005E71B1"/>
    <w:rsid w:val="00606F22"/>
    <w:rsid w:val="0061705D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122C"/>
    <w:rsid w:val="006D579D"/>
    <w:rsid w:val="00705493"/>
    <w:rsid w:val="0074217B"/>
    <w:rsid w:val="007603E8"/>
    <w:rsid w:val="00767D7F"/>
    <w:rsid w:val="007A2DFF"/>
    <w:rsid w:val="007B0F08"/>
    <w:rsid w:val="007D56D3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36FD5"/>
    <w:rsid w:val="009468C8"/>
    <w:rsid w:val="00947982"/>
    <w:rsid w:val="00973CF1"/>
    <w:rsid w:val="00992932"/>
    <w:rsid w:val="009A1458"/>
    <w:rsid w:val="009A5669"/>
    <w:rsid w:val="009D0D07"/>
    <w:rsid w:val="009D1FED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1FF7"/>
    <w:rsid w:val="00AF7D1F"/>
    <w:rsid w:val="00B45582"/>
    <w:rsid w:val="00B509A2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8352E"/>
    <w:rsid w:val="00C94F57"/>
    <w:rsid w:val="00CA6586"/>
    <w:rsid w:val="00CB6D77"/>
    <w:rsid w:val="00CD21D4"/>
    <w:rsid w:val="00CD6251"/>
    <w:rsid w:val="00CE3E68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916D7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63ED7"/>
    <w:rsid w:val="00F7001B"/>
    <w:rsid w:val="00F734DA"/>
    <w:rsid w:val="00F8217C"/>
    <w:rsid w:val="00F91374"/>
    <w:rsid w:val="00F9697E"/>
    <w:rsid w:val="00FD0F67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66E5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Ttulo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Textoalineadoaladerecha">
    <w:name w:val="Texto alineado a la derecha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Eslogan">
    <w:name w:val="E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Informacindecontacto">
    <w:name w:val="Información de contact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Gracias">
    <w:name w:val="Gracias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stilo1">
    <w:name w:val="Estilo 1"/>
    <w:basedOn w:val="Normal"/>
    <w:qFormat/>
    <w:rsid w:val="00C94F57"/>
    <w:pPr>
      <w:outlineLvl w:val="0"/>
    </w:pPr>
  </w:style>
  <w:style w:type="paragraph" w:customStyle="1" w:styleId="Totales">
    <w:name w:val="Totales"/>
    <w:basedOn w:val="Textoalineadoaladerecha"/>
    <w:qFormat/>
    <w:rsid w:val="00677DD8"/>
    <w:rPr>
      <w:b/>
    </w:rPr>
  </w:style>
  <w:style w:type="table" w:styleId="Tablaconcuadrcula1clara-nfasis4">
    <w:name w:val="Grid Table 1 Light Accent 4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rios\AppData\Roaming\Microsoft\Templates\Factura%20de%20servicio%20(documento%20de%20dise&#241;o%20de%20l&#237;neas%20sencill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E0789981B54C978F720C0625076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82DE6-E77C-43FE-B29B-083E8304382A}"/>
      </w:docPartPr>
      <w:docPartBody>
        <w:p w:rsidR="002A542D" w:rsidRDefault="00352E7E">
          <w:pPr>
            <w:pStyle w:val="CEE0789981B54C978F720C0625076A5C"/>
          </w:pPr>
          <w:r w:rsidRPr="001206CE">
            <w:rPr>
              <w:lang w:bidi="es-ES"/>
            </w:rPr>
            <w:t>Factura</w:t>
          </w:r>
        </w:p>
      </w:docPartBody>
    </w:docPart>
    <w:docPart>
      <w:docPartPr>
        <w:name w:val="A4F4863F685B4713B091F83DAC18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8D995-E0CB-4707-93C3-880490CB4CE0}"/>
      </w:docPartPr>
      <w:docPartBody>
        <w:p w:rsidR="002A542D" w:rsidRDefault="00352E7E">
          <w:pPr>
            <w:pStyle w:val="A4F4863F685B4713B091F83DAC18C372"/>
          </w:pPr>
          <w:r w:rsidRPr="001206CE">
            <w:rPr>
              <w:lang w:bidi="es-ES"/>
            </w:rPr>
            <w:t xml:space="preserve">Cant. </w:t>
          </w:r>
        </w:p>
      </w:docPartBody>
    </w:docPart>
    <w:docPart>
      <w:docPartPr>
        <w:name w:val="39818149DA8A4BB4B5B07F491A0DF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17E4D-B1B1-42C1-8457-EB304460B7E3}"/>
      </w:docPartPr>
      <w:docPartBody>
        <w:p w:rsidR="002A542D" w:rsidRDefault="00352E7E">
          <w:pPr>
            <w:pStyle w:val="39818149DA8A4BB4B5B07F491A0DF133"/>
          </w:pPr>
          <w:r w:rsidRPr="001206CE">
            <w:rPr>
              <w:lang w:bidi="es-ES"/>
            </w:rPr>
            <w:t>Descripción</w:t>
          </w:r>
        </w:p>
      </w:docPartBody>
    </w:docPart>
    <w:docPart>
      <w:docPartPr>
        <w:name w:val="79D16CC20206448183EEE9B52AED4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AA2F3-7206-4F19-84D0-E1EBC84ADA85}"/>
      </w:docPartPr>
      <w:docPartBody>
        <w:p w:rsidR="002A542D" w:rsidRDefault="00352E7E">
          <w:pPr>
            <w:pStyle w:val="79D16CC20206448183EEE9B52AED48EF"/>
          </w:pPr>
          <w:r w:rsidRPr="001206CE">
            <w:rPr>
              <w:lang w:bidi="es-ES"/>
            </w:rPr>
            <w:t>Precio por unidad</w:t>
          </w:r>
        </w:p>
      </w:docPartBody>
    </w:docPart>
    <w:docPart>
      <w:docPartPr>
        <w:name w:val="D8071C7D1B7A49CE8D6353EFE3B50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DE796-2750-42C1-87AA-E8BE80C9189F}"/>
      </w:docPartPr>
      <w:docPartBody>
        <w:p w:rsidR="002A542D" w:rsidRDefault="00352E7E">
          <w:pPr>
            <w:pStyle w:val="D8071C7D1B7A49CE8D6353EFE3B50664"/>
          </w:pPr>
          <w:r w:rsidRPr="001206CE">
            <w:rPr>
              <w:lang w:bidi="es-ES"/>
            </w:rPr>
            <w:t>Total</w:t>
          </w:r>
        </w:p>
      </w:docPartBody>
    </w:docPart>
    <w:docPart>
      <w:docPartPr>
        <w:name w:val="D7914FE2316047DFBE8A8887D22DF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EF9F-EE90-436E-8153-58149D888C25}"/>
      </w:docPartPr>
      <w:docPartBody>
        <w:p w:rsidR="002A542D" w:rsidRDefault="00352E7E">
          <w:pPr>
            <w:pStyle w:val="D7914FE2316047DFBE8A8887D22DF54C"/>
          </w:pPr>
          <w:r w:rsidRPr="001206CE">
            <w:rPr>
              <w:lang w:bidi="es-ES"/>
            </w:rPr>
            <w:t>Todos los cheques se extenderán a nombre de</w:t>
          </w:r>
        </w:p>
      </w:docPartBody>
    </w:docPart>
    <w:docPart>
      <w:docPartPr>
        <w:name w:val="0FCDBA3B82E44E57B5E9C7EDB228B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D7FDD-CF7D-4744-AE00-EA20A7DA912B}"/>
      </w:docPartPr>
      <w:docPartBody>
        <w:p w:rsidR="00AD6F47" w:rsidRDefault="008A1372" w:rsidP="008A1372">
          <w:pPr>
            <w:pStyle w:val="0FCDBA3B82E44E57B5E9C7EDB228B61B"/>
          </w:pPr>
          <w:r w:rsidRPr="001206CE">
            <w:rPr>
              <w:lang w:bidi="es-ES"/>
            </w:rPr>
            <w:t>FECHA:</w:t>
          </w:r>
        </w:p>
      </w:docPartBody>
    </w:docPart>
    <w:docPart>
      <w:docPartPr>
        <w:name w:val="1BED544BD88A4889BA179BA8B062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6DC8-E681-4000-A29F-7DE08B1B2981}"/>
      </w:docPartPr>
      <w:docPartBody>
        <w:p w:rsidR="00AD6F47" w:rsidRDefault="008A1372" w:rsidP="008A1372">
          <w:pPr>
            <w:pStyle w:val="1BED544BD88A4889BA179BA8B062B513"/>
          </w:pPr>
          <w:r w:rsidRPr="001206CE">
            <w:rPr>
              <w:lang w:bidi="es-ES"/>
            </w:rPr>
            <w:t>N.º DE FACTURA</w:t>
          </w:r>
        </w:p>
      </w:docPartBody>
    </w:docPart>
    <w:docPart>
      <w:docPartPr>
        <w:name w:val="FBD676C6C8864AA2B9817F0A7C2A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8D5DB-552D-4414-89A3-9F3162D0D639}"/>
      </w:docPartPr>
      <w:docPartBody>
        <w:p w:rsidR="00AD6F47" w:rsidRDefault="008A1372" w:rsidP="008A1372">
          <w:pPr>
            <w:pStyle w:val="FBD676C6C8864AA2B9817F0A7C2A8A0D"/>
          </w:pPr>
          <w:r w:rsidRPr="001206CE">
            <w:rPr>
              <w:lang w:bidi="es-ES"/>
            </w:rPr>
            <w:t>Id. de cliente: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7E"/>
    <w:rsid w:val="002A542D"/>
    <w:rsid w:val="00352E7E"/>
    <w:rsid w:val="005A3C89"/>
    <w:rsid w:val="006378C9"/>
    <w:rsid w:val="008A1372"/>
    <w:rsid w:val="00925AB2"/>
    <w:rsid w:val="009D2ECA"/>
    <w:rsid w:val="00AD6F47"/>
    <w:rsid w:val="00BA12C7"/>
    <w:rsid w:val="00C8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0789981B54C978F720C0625076A5C">
    <w:name w:val="CEE0789981B54C978F720C0625076A5C"/>
  </w:style>
  <w:style w:type="paragraph" w:customStyle="1" w:styleId="A4F4863F685B4713B091F83DAC18C372">
    <w:name w:val="A4F4863F685B4713B091F83DAC18C372"/>
  </w:style>
  <w:style w:type="paragraph" w:customStyle="1" w:styleId="39818149DA8A4BB4B5B07F491A0DF133">
    <w:name w:val="39818149DA8A4BB4B5B07F491A0DF133"/>
  </w:style>
  <w:style w:type="paragraph" w:customStyle="1" w:styleId="79D16CC20206448183EEE9B52AED48EF">
    <w:name w:val="79D16CC20206448183EEE9B52AED48EF"/>
  </w:style>
  <w:style w:type="paragraph" w:customStyle="1" w:styleId="D8071C7D1B7A49CE8D6353EFE3B50664">
    <w:name w:val="D8071C7D1B7A49CE8D6353EFE3B50664"/>
  </w:style>
  <w:style w:type="paragraph" w:customStyle="1" w:styleId="D7914FE2316047DFBE8A8887D22DF54C">
    <w:name w:val="D7914FE2316047DFBE8A8887D22DF54C"/>
  </w:style>
  <w:style w:type="paragraph" w:customStyle="1" w:styleId="0FCDBA3B82E44E57B5E9C7EDB228B61B">
    <w:name w:val="0FCDBA3B82E44E57B5E9C7EDB228B61B"/>
    <w:rsid w:val="008A1372"/>
  </w:style>
  <w:style w:type="paragraph" w:customStyle="1" w:styleId="1BED544BD88A4889BA179BA8B062B513">
    <w:name w:val="1BED544BD88A4889BA179BA8B062B513"/>
    <w:rsid w:val="008A1372"/>
  </w:style>
  <w:style w:type="paragraph" w:customStyle="1" w:styleId="FBD676C6C8864AA2B9817F0A7C2A8A0D">
    <w:name w:val="FBD676C6C8864AA2B9817F0A7C2A8A0D"/>
    <w:rsid w:val="008A13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(documento de diseño de líneas sencillas)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2023-04-12T21:32:00Z</dcterms:created>
  <dcterms:modified xsi:type="dcterms:W3CDTF">2023-04-19T01:59:00Z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